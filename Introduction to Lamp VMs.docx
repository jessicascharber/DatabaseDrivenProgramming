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78" w:rsidRDefault="00326FA4">
      <w:pPr>
        <w:pStyle w:val="Title"/>
      </w:pPr>
      <w:sdt>
        <w:sdtPr>
          <w:alias w:val="Title:"/>
          <w:tag w:val="Title:"/>
          <w:id w:val="726351117"/>
          <w:placeholder>
            <w:docPart w:val="E84C4743F2224FAD99ABB8A110C17C6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10663">
            <w:t>Module 01 Lab – Introduction to Lamp VMs</w:t>
          </w:r>
        </w:sdtContent>
      </w:sdt>
    </w:p>
    <w:p w:rsidR="00B823AA" w:rsidRDefault="00AC7CB7" w:rsidP="00B823AA">
      <w:pPr>
        <w:pStyle w:val="Title2"/>
      </w:pPr>
      <w:r>
        <w:t>Jessica J. Scharber</w:t>
      </w:r>
    </w:p>
    <w:p w:rsidR="00E81978" w:rsidRDefault="00AC7CB7" w:rsidP="00B823AA">
      <w:pPr>
        <w:pStyle w:val="Title2"/>
      </w:pPr>
      <w:r>
        <w:t>Rasmussen College</w:t>
      </w:r>
    </w:p>
    <w:p w:rsidR="00E81978" w:rsidRDefault="00E81978">
      <w:pPr>
        <w:pStyle w:val="Title"/>
      </w:pPr>
    </w:p>
    <w:p w:rsidR="00E81978" w:rsidRDefault="00E81978">
      <w:pPr>
        <w:pStyle w:val="NoSpacing"/>
      </w:pPr>
    </w:p>
    <w:p w:rsidR="00E81978" w:rsidRDefault="005D3A03">
      <w:r>
        <w:t xml:space="preserve">  </w:t>
      </w:r>
    </w:p>
    <w:p w:rsidR="00E81978" w:rsidRDefault="00326FA4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079158326C2A451BB5A7AC7C4242CC9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10663">
            <w:t>Module 01 Lab – Introduction to Lamp VMs</w:t>
          </w:r>
        </w:sdtContent>
      </w:sdt>
    </w:p>
    <w:p w:rsidR="00E81978" w:rsidRDefault="00AC7CB7">
      <w:r>
        <w:t xml:space="preserve">The following text and images document the process of configuring my development environment in Microsoft Azure. This project will also showcase the connection to </w:t>
      </w:r>
      <w:proofErr w:type="spellStart"/>
      <w:r>
        <w:t>phpMyAdmin</w:t>
      </w:r>
      <w:proofErr w:type="spellEnd"/>
      <w:r>
        <w:t xml:space="preserve"> and the copying of the </w:t>
      </w:r>
      <w:proofErr w:type="spellStart"/>
      <w:r>
        <w:t>AdventureWorks</w:t>
      </w:r>
      <w:proofErr w:type="spellEnd"/>
      <w:r>
        <w:t xml:space="preserve"> database.</w:t>
      </w:r>
    </w:p>
    <w:p w:rsidR="00AC7CB7" w:rsidRDefault="00AC7CB7">
      <w:pPr>
        <w:pStyle w:val="Heading1"/>
      </w:pPr>
    </w:p>
    <w:p w:rsidR="00E81978" w:rsidRDefault="00AC7CB7">
      <w:pPr>
        <w:pStyle w:val="Heading1"/>
      </w:pPr>
      <w:r>
        <w:t>Creating a Storage Account</w:t>
      </w:r>
    </w:p>
    <w:p w:rsidR="00AC7CB7" w:rsidRDefault="00AC7CB7" w:rsidP="00AC7CB7">
      <w:pPr>
        <w:jc w:val="center"/>
        <w:rPr>
          <w:rStyle w:val="Heading1Char"/>
        </w:rPr>
      </w:pPr>
      <w:r>
        <w:rPr>
          <w:noProof/>
          <w:lang w:eastAsia="en-US"/>
        </w:rPr>
        <w:drawing>
          <wp:inline distT="0" distB="0" distL="0" distR="0">
            <wp:extent cx="5382376" cy="296268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B7" w:rsidRDefault="00AC7CB7" w:rsidP="00AC7CB7">
      <w:pPr>
        <w:jc w:val="center"/>
        <w:rPr>
          <w:rStyle w:val="Heading1Char"/>
        </w:rPr>
      </w:pPr>
    </w:p>
    <w:p w:rsidR="00AC7CB7" w:rsidRDefault="000439FB" w:rsidP="00AC7CB7">
      <w:pPr>
        <w:jc w:val="center"/>
        <w:rPr>
          <w:rStyle w:val="Heading1Char"/>
        </w:rPr>
      </w:pPr>
      <w:r>
        <w:rPr>
          <w:rStyle w:val="Heading1Char"/>
        </w:rPr>
        <w:lastRenderedPageBreak/>
        <w:t>Configuring the Virtual Server</w:t>
      </w:r>
      <w:r>
        <w:rPr>
          <w:rFonts w:asciiTheme="majorHAnsi" w:eastAsiaTheme="majorEastAsia" w:hAnsiTheme="majorHAnsi" w:cstheme="majorBidi"/>
          <w:b/>
          <w:bCs/>
          <w:noProof/>
          <w:lang w:eastAsia="en-US"/>
        </w:rPr>
        <w:drawing>
          <wp:inline distT="0" distB="0" distL="0" distR="0">
            <wp:extent cx="5943600" cy="4601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FB" w:rsidRDefault="000439FB" w:rsidP="000439FB">
      <w:pPr>
        <w:ind w:firstLine="0"/>
        <w:rPr>
          <w:rStyle w:val="Heading1Char"/>
        </w:rPr>
      </w:pPr>
    </w:p>
    <w:p w:rsidR="000439FB" w:rsidRDefault="000439FB" w:rsidP="000439FB">
      <w:pPr>
        <w:ind w:firstLine="0"/>
        <w:rPr>
          <w:rStyle w:val="Heading1Char"/>
        </w:rPr>
      </w:pPr>
    </w:p>
    <w:p w:rsidR="000439FB" w:rsidRDefault="000439FB" w:rsidP="000439FB">
      <w:pPr>
        <w:ind w:firstLine="0"/>
        <w:rPr>
          <w:rStyle w:val="Heading1Char"/>
        </w:rPr>
      </w:pPr>
    </w:p>
    <w:p w:rsidR="000439FB" w:rsidRPr="000439FB" w:rsidRDefault="000439FB" w:rsidP="000439FB">
      <w:pPr>
        <w:pStyle w:val="Heading1"/>
        <w:rPr>
          <w:rStyle w:val="Heading1Char"/>
          <w:b/>
          <w:bCs/>
        </w:rPr>
      </w:pPr>
      <w:r w:rsidRPr="000439FB">
        <w:rPr>
          <w:rStyle w:val="Heading1Char"/>
          <w:b/>
          <w:bCs/>
        </w:rPr>
        <w:lastRenderedPageBreak/>
        <w:t>Deploying the Lamp VM</w:t>
      </w:r>
    </w:p>
    <w:p w:rsidR="000439FB" w:rsidRDefault="000439FB" w:rsidP="000439FB">
      <w:pPr>
        <w:ind w:firstLine="0"/>
        <w:rPr>
          <w:rStyle w:val="Heading1Char"/>
        </w:rPr>
      </w:pPr>
      <w:r>
        <w:rPr>
          <w:rFonts w:asciiTheme="majorHAnsi" w:eastAsiaTheme="majorEastAsia" w:hAnsiTheme="majorHAnsi" w:cstheme="majorBidi"/>
          <w:b/>
          <w:bCs/>
          <w:noProof/>
          <w:lang w:eastAsia="en-US"/>
        </w:rPr>
        <w:drawing>
          <wp:inline distT="0" distB="0" distL="0" distR="0">
            <wp:extent cx="5943600" cy="258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FB" w:rsidRDefault="000439FB" w:rsidP="000439FB">
      <w:pPr>
        <w:ind w:firstLine="0"/>
        <w:rPr>
          <w:rStyle w:val="Heading1Char"/>
        </w:rPr>
      </w:pPr>
    </w:p>
    <w:p w:rsidR="000439FB" w:rsidRDefault="000439FB" w:rsidP="000439FB">
      <w:pPr>
        <w:pStyle w:val="Heading1"/>
      </w:pPr>
      <w:r>
        <w:lastRenderedPageBreak/>
        <w:t>Connecting to the Virtual Server Using SSH</w:t>
      </w:r>
    </w:p>
    <w:p w:rsidR="000439FB" w:rsidRDefault="000439FB" w:rsidP="00610663">
      <w:pPr>
        <w:ind w:firstLine="0"/>
      </w:pPr>
      <w:r>
        <w:rPr>
          <w:noProof/>
          <w:lang w:eastAsia="en-US"/>
        </w:rPr>
        <w:drawing>
          <wp:inline distT="0" distB="0" distL="0" distR="0">
            <wp:extent cx="5943600" cy="5855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FB" w:rsidRPr="000439FB" w:rsidRDefault="000439FB" w:rsidP="000439FB">
      <w:pPr>
        <w:ind w:firstLine="0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29298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78" w:rsidRDefault="00E81978" w:rsidP="00C31D30">
      <w:pPr>
        <w:pStyle w:val="Bibliography"/>
        <w:rPr>
          <w:noProof/>
        </w:rPr>
      </w:pPr>
    </w:p>
    <w:p w:rsidR="00610663" w:rsidRDefault="00610663" w:rsidP="00610663">
      <w:pPr>
        <w:pStyle w:val="Heading1"/>
      </w:pPr>
      <w:r>
        <w:t>Connecting and V</w:t>
      </w:r>
      <w:r>
        <w:t xml:space="preserve">iewing </w:t>
      </w:r>
      <w:proofErr w:type="spellStart"/>
      <w:r>
        <w:t>phpMyAdmin</w:t>
      </w:r>
      <w:proofErr w:type="spellEnd"/>
    </w:p>
    <w:p w:rsidR="00610663" w:rsidRPr="00610663" w:rsidRDefault="00610663" w:rsidP="00610663">
      <w:pPr>
        <w:ind w:firstLine="0"/>
      </w:pPr>
      <w:r>
        <w:rPr>
          <w:noProof/>
          <w:lang w:eastAsia="en-US"/>
        </w:rPr>
        <w:drawing>
          <wp:inline distT="0" distB="0" distL="0" distR="0">
            <wp:extent cx="5943600" cy="367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78" w:rsidRDefault="00610663" w:rsidP="00610663">
      <w:pPr>
        <w:pStyle w:val="Heading1"/>
      </w:pPr>
      <w:r>
        <w:lastRenderedPageBreak/>
        <w:t xml:space="preserve">Copying the </w:t>
      </w:r>
      <w:proofErr w:type="spellStart"/>
      <w:r>
        <w:t>AdventureWorks</w:t>
      </w:r>
      <w:proofErr w:type="spellEnd"/>
      <w:r>
        <w:t xml:space="preserve"> D</w:t>
      </w:r>
      <w:r>
        <w:t>atabase</w:t>
      </w:r>
    </w:p>
    <w:p w:rsidR="00610663" w:rsidRDefault="00610663" w:rsidP="00610663">
      <w:pPr>
        <w:ind w:firstLine="0"/>
      </w:pPr>
      <w:r>
        <w:rPr>
          <w:noProof/>
          <w:lang w:eastAsia="en-US"/>
        </w:rPr>
        <w:drawing>
          <wp:inline distT="0" distB="0" distL="0" distR="0">
            <wp:extent cx="5943600" cy="1584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9F" w:rsidRDefault="0037509F" w:rsidP="00610663">
      <w:pPr>
        <w:ind w:firstLine="0"/>
      </w:pPr>
    </w:p>
    <w:p w:rsidR="0037509F" w:rsidRDefault="0025084F" w:rsidP="0037509F">
      <w:pPr>
        <w:pStyle w:val="Heading1"/>
      </w:pPr>
      <w:r>
        <w:t>URL of FQDN</w:t>
      </w:r>
    </w:p>
    <w:p w:rsidR="0025084F" w:rsidRPr="0025084F" w:rsidRDefault="0025084F" w:rsidP="0025084F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kern w:val="0"/>
          <w:lang w:eastAsia="en-US"/>
        </w:rPr>
      </w:pPr>
      <w:r w:rsidRPr="0025084F">
        <w:rPr>
          <w:rFonts w:ascii="Times New Roman" w:eastAsia="Times New Roman" w:hAnsi="Times New Roman" w:cs="Times New Roman"/>
          <w:kern w:val="0"/>
          <w:lang w:eastAsia="en-US"/>
        </w:rPr>
        <w:t>jscharbervm.centralus.cloudapp.azure.com</w:t>
      </w:r>
    </w:p>
    <w:p w:rsidR="0025084F" w:rsidRPr="0025084F" w:rsidRDefault="0025084F" w:rsidP="0025084F">
      <w:bookmarkStart w:id="0" w:name="_GoBack"/>
      <w:bookmarkEnd w:id="0"/>
    </w:p>
    <w:sectPr w:rsidR="0025084F" w:rsidRPr="0025084F"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FD8" w:rsidRDefault="00FD7FD8">
      <w:pPr>
        <w:spacing w:line="240" w:lineRule="auto"/>
      </w:pPr>
      <w:r>
        <w:separator/>
      </w:r>
    </w:p>
    <w:p w:rsidR="00FD7FD8" w:rsidRDefault="00FD7FD8"/>
  </w:endnote>
  <w:endnote w:type="continuationSeparator" w:id="0">
    <w:p w:rsidR="00FD7FD8" w:rsidRDefault="00FD7FD8">
      <w:pPr>
        <w:spacing w:line="240" w:lineRule="auto"/>
      </w:pPr>
      <w:r>
        <w:continuationSeparator/>
      </w:r>
    </w:p>
    <w:p w:rsidR="00FD7FD8" w:rsidRDefault="00FD7F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FD8" w:rsidRDefault="00FD7FD8">
      <w:pPr>
        <w:spacing w:line="240" w:lineRule="auto"/>
      </w:pPr>
      <w:r>
        <w:separator/>
      </w:r>
    </w:p>
    <w:p w:rsidR="00FD7FD8" w:rsidRDefault="00FD7FD8"/>
  </w:footnote>
  <w:footnote w:type="continuationSeparator" w:id="0">
    <w:p w:rsidR="00FD7FD8" w:rsidRDefault="00FD7FD8">
      <w:pPr>
        <w:spacing w:line="240" w:lineRule="auto"/>
      </w:pPr>
      <w:r>
        <w:continuationSeparator/>
      </w:r>
    </w:p>
    <w:p w:rsidR="00FD7FD8" w:rsidRDefault="00FD7FD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AC7CB7">
    <w:pPr>
      <w:pStyle w:val="Header"/>
      <w:rPr>
        <w:rStyle w:val="Strong"/>
      </w:rPr>
    </w:pPr>
    <w:r>
      <w:t>Module 01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B7"/>
    <w:rsid w:val="000439FB"/>
    <w:rsid w:val="000D3F41"/>
    <w:rsid w:val="0025084F"/>
    <w:rsid w:val="00326FA4"/>
    <w:rsid w:val="00355DCA"/>
    <w:rsid w:val="0037509F"/>
    <w:rsid w:val="00551A02"/>
    <w:rsid w:val="005534FA"/>
    <w:rsid w:val="005D3A03"/>
    <w:rsid w:val="00610663"/>
    <w:rsid w:val="008002C0"/>
    <w:rsid w:val="008C5323"/>
    <w:rsid w:val="009A6A3B"/>
    <w:rsid w:val="00AC7CB7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D7FD8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35C9D4-F512-4140-B820-3356BE33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gg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4C4743F2224FAD99ABB8A110C17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42A88-28D1-4A32-9F8D-AEA537883645}"/>
      </w:docPartPr>
      <w:docPartBody>
        <w:p w:rsidR="00000000" w:rsidRDefault="009A182B">
          <w:pPr>
            <w:pStyle w:val="E84C4743F2224FAD99ABB8A110C17C60"/>
          </w:pPr>
          <w:r>
            <w:t>[Title Here, up to 12 Words, on One to Two Lines]</w:t>
          </w:r>
        </w:p>
      </w:docPartBody>
    </w:docPart>
    <w:docPart>
      <w:docPartPr>
        <w:name w:val="079158326C2A451BB5A7AC7C4242C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AC3B6-E553-4E92-A58D-DA82389F26FE}"/>
      </w:docPartPr>
      <w:docPartBody>
        <w:p w:rsidR="00000000" w:rsidRDefault="009A182B">
          <w:pPr>
            <w:pStyle w:val="079158326C2A451BB5A7AC7C4242CC9E"/>
          </w:pPr>
          <w:r>
            <w:t>[Title Here, up to 12 Words, on One to T</w:t>
          </w:r>
          <w:r>
            <w:t>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21"/>
    <w:rsid w:val="001F6221"/>
    <w:rsid w:val="009A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4C4743F2224FAD99ABB8A110C17C60">
    <w:name w:val="E84C4743F2224FAD99ABB8A110C17C60"/>
  </w:style>
  <w:style w:type="paragraph" w:customStyle="1" w:styleId="A54411A710C54B78AF747FF87E2DD489">
    <w:name w:val="A54411A710C54B78AF747FF87E2DD489"/>
  </w:style>
  <w:style w:type="paragraph" w:customStyle="1" w:styleId="777393C5DB29451492B07D9C3C9F8D46">
    <w:name w:val="777393C5DB29451492B07D9C3C9F8D46"/>
  </w:style>
  <w:style w:type="paragraph" w:customStyle="1" w:styleId="1351F07F11454D5A956BCBDA9BC209DB">
    <w:name w:val="1351F07F11454D5A956BCBDA9BC209DB"/>
  </w:style>
  <w:style w:type="paragraph" w:customStyle="1" w:styleId="395EE8B27E0240C99024DBA1CDCDB7F0">
    <w:name w:val="395EE8B27E0240C99024DBA1CDCDB7F0"/>
  </w:style>
  <w:style w:type="paragraph" w:customStyle="1" w:styleId="8B9258DE121A4768A17555FE230A168A">
    <w:name w:val="8B9258DE121A4768A17555FE230A168A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E7ED4F673264DFBA0A83604EDF4C931">
    <w:name w:val="CE7ED4F673264DFBA0A83604EDF4C931"/>
  </w:style>
  <w:style w:type="paragraph" w:customStyle="1" w:styleId="FE6E5A538A2C44F394684B99FA61DDC7">
    <w:name w:val="FE6E5A538A2C44F394684B99FA61DDC7"/>
  </w:style>
  <w:style w:type="paragraph" w:customStyle="1" w:styleId="079158326C2A451BB5A7AC7C4242CC9E">
    <w:name w:val="079158326C2A451BB5A7AC7C4242CC9E"/>
  </w:style>
  <w:style w:type="paragraph" w:customStyle="1" w:styleId="D411D022F2E14CE9BEFB6E2ADDC3FCBF">
    <w:name w:val="D411D022F2E14CE9BEFB6E2ADDC3FCBF"/>
  </w:style>
  <w:style w:type="paragraph" w:customStyle="1" w:styleId="B25B328AAF1C4E40A09CDA483C55F53A">
    <w:name w:val="B25B328AAF1C4E40A09CDA483C55F53A"/>
  </w:style>
  <w:style w:type="paragraph" w:customStyle="1" w:styleId="BE711A2A180942FC9622D912FADCC56F">
    <w:name w:val="BE711A2A180942FC9622D912FADCC56F"/>
  </w:style>
  <w:style w:type="paragraph" w:customStyle="1" w:styleId="D7ACF86772334AA9A5890D8FAAF038F6">
    <w:name w:val="D7ACF86772334AA9A5890D8FAAF038F6"/>
  </w:style>
  <w:style w:type="paragraph" w:customStyle="1" w:styleId="D2352E3B70C14A9F8E18AE8E93230107">
    <w:name w:val="D2352E3B70C14A9F8E18AE8E93230107"/>
  </w:style>
  <w:style w:type="paragraph" w:customStyle="1" w:styleId="319C8567437A4246985F311AD793B9DD">
    <w:name w:val="319C8567437A4246985F311AD793B9DD"/>
  </w:style>
  <w:style w:type="paragraph" w:customStyle="1" w:styleId="C094F748CC404F34B78A8BE647428BBD">
    <w:name w:val="C094F748CC404F34B78A8BE647428BBD"/>
  </w:style>
  <w:style w:type="paragraph" w:customStyle="1" w:styleId="953FD9C93CB34FD6949825785DCBCFBB">
    <w:name w:val="953FD9C93CB34FD6949825785DCBCFBB"/>
  </w:style>
  <w:style w:type="paragraph" w:customStyle="1" w:styleId="01980328A36F47B68F45C2B1AE3324FE">
    <w:name w:val="01980328A36F47B68F45C2B1AE3324FE"/>
  </w:style>
  <w:style w:type="paragraph" w:customStyle="1" w:styleId="0DB8D015FAA24D53B07485CECB422BC2">
    <w:name w:val="0DB8D015FAA24D53B07485CECB422BC2"/>
  </w:style>
  <w:style w:type="paragraph" w:customStyle="1" w:styleId="460881A3ED7C4EC6B75A814B32E4FF6D">
    <w:name w:val="460881A3ED7C4EC6B75A814B32E4FF6D"/>
  </w:style>
  <w:style w:type="paragraph" w:customStyle="1" w:styleId="E14B3BD50AD24C8BB2E2387C3E55C219">
    <w:name w:val="E14B3BD50AD24C8BB2E2387C3E55C219"/>
  </w:style>
  <w:style w:type="paragraph" w:customStyle="1" w:styleId="DFCDA98172E646DAB077C80ED4ABA9C8">
    <w:name w:val="DFCDA98172E646DAB077C80ED4ABA9C8"/>
  </w:style>
  <w:style w:type="paragraph" w:customStyle="1" w:styleId="9FA7B9AA97DF43E79A1C2654447A217D">
    <w:name w:val="9FA7B9AA97DF43E79A1C2654447A217D"/>
  </w:style>
  <w:style w:type="paragraph" w:customStyle="1" w:styleId="200F23F4AA1442B5B8D1DA196E74EB9A">
    <w:name w:val="200F23F4AA1442B5B8D1DA196E74EB9A"/>
  </w:style>
  <w:style w:type="paragraph" w:customStyle="1" w:styleId="D4A5E1EC51D84912B1A65D9A66066F1C">
    <w:name w:val="D4A5E1EC51D84912B1A65D9A66066F1C"/>
  </w:style>
  <w:style w:type="paragraph" w:customStyle="1" w:styleId="601D34EBED354C54976F0FD6C4B682C7">
    <w:name w:val="601D34EBED354C54976F0FD6C4B682C7"/>
  </w:style>
  <w:style w:type="paragraph" w:customStyle="1" w:styleId="00D3C18AD4EA4153ACC738707BF8111E">
    <w:name w:val="00D3C18AD4EA4153ACC738707BF8111E"/>
  </w:style>
  <w:style w:type="paragraph" w:customStyle="1" w:styleId="B26505EF307544C1AF9939D590CB0268">
    <w:name w:val="B26505EF307544C1AF9939D590CB0268"/>
  </w:style>
  <w:style w:type="paragraph" w:customStyle="1" w:styleId="EAE6A938F9354244B947821FB37E1FD1">
    <w:name w:val="EAE6A938F9354244B947821FB37E1FD1"/>
  </w:style>
  <w:style w:type="paragraph" w:customStyle="1" w:styleId="3C8BEDEFFF164C9EAB6B72667D23566A">
    <w:name w:val="3C8BEDEFFF164C9EAB6B72667D23566A"/>
  </w:style>
  <w:style w:type="paragraph" w:customStyle="1" w:styleId="6554AF3874F348DFB1657DCEECB56ABC">
    <w:name w:val="6554AF3874F348DFB1657DCEECB56ABC"/>
  </w:style>
  <w:style w:type="paragraph" w:customStyle="1" w:styleId="D476F73937BD487D8DA4159EABB64FE1">
    <w:name w:val="D476F73937BD487D8DA4159EABB64FE1"/>
  </w:style>
  <w:style w:type="paragraph" w:customStyle="1" w:styleId="F08E70D893F34DD5B32073761B3BF2C9">
    <w:name w:val="F08E70D893F34DD5B32073761B3BF2C9"/>
  </w:style>
  <w:style w:type="paragraph" w:customStyle="1" w:styleId="0C4FEF0DBB8846F3853A57CDBB71D524">
    <w:name w:val="0C4FEF0DBB8846F3853A57CDBB71D524"/>
  </w:style>
  <w:style w:type="paragraph" w:customStyle="1" w:styleId="6D5B3E078F7E4F94882D66D6432AFF6F">
    <w:name w:val="6D5B3E078F7E4F94882D66D6432AFF6F"/>
  </w:style>
  <w:style w:type="paragraph" w:customStyle="1" w:styleId="99AA64515B90457F89FA9104ABB28452">
    <w:name w:val="99AA64515B90457F89FA9104ABB28452"/>
  </w:style>
  <w:style w:type="paragraph" w:customStyle="1" w:styleId="F6EDCE0681CE4B429DC7F9A365BB5946">
    <w:name w:val="F6EDCE0681CE4B429DC7F9A365BB5946"/>
  </w:style>
  <w:style w:type="paragraph" w:customStyle="1" w:styleId="66E75F8B5DA943C6BA81CF2CAB981CEE">
    <w:name w:val="66E75F8B5DA943C6BA81CF2CAB981CEE"/>
  </w:style>
  <w:style w:type="paragraph" w:customStyle="1" w:styleId="C777F63356024D13823B7796B50CD447">
    <w:name w:val="C777F63356024D13823B7796B50CD447"/>
  </w:style>
  <w:style w:type="paragraph" w:customStyle="1" w:styleId="9DA79769A9AC4D4EB943925FADF32D27">
    <w:name w:val="9DA79769A9AC4D4EB943925FADF32D27"/>
  </w:style>
  <w:style w:type="paragraph" w:customStyle="1" w:styleId="7B56F7EBDDED468D8EB01E930CF25F19">
    <w:name w:val="7B56F7EBDDED468D8EB01E930CF25F19"/>
  </w:style>
  <w:style w:type="paragraph" w:customStyle="1" w:styleId="93EF46FEF8F7413D8C85025DB3A4C4B0">
    <w:name w:val="93EF46FEF8F7413D8C85025DB3A4C4B0"/>
  </w:style>
  <w:style w:type="paragraph" w:customStyle="1" w:styleId="38B81923267C4F2AB72609194294EDF5">
    <w:name w:val="38B81923267C4F2AB72609194294EDF5"/>
  </w:style>
  <w:style w:type="paragraph" w:customStyle="1" w:styleId="8CF9BBA97A7E4465BC2D341B8992304B">
    <w:name w:val="8CF9BBA97A7E4465BC2D341B8992304B"/>
  </w:style>
  <w:style w:type="paragraph" w:customStyle="1" w:styleId="33CA11BD05E94DB58C0F70DC06FF37B2">
    <w:name w:val="33CA11BD05E94DB58C0F70DC06FF37B2"/>
  </w:style>
  <w:style w:type="paragraph" w:customStyle="1" w:styleId="6394B129CB524AB4BFA805251C5FEA48">
    <w:name w:val="6394B129CB524AB4BFA805251C5FEA48"/>
  </w:style>
  <w:style w:type="paragraph" w:customStyle="1" w:styleId="7FCB964B69224615BD7FEC0BAAB8E93A">
    <w:name w:val="7FCB964B69224615BD7FEC0BAAB8E93A"/>
  </w:style>
  <w:style w:type="paragraph" w:customStyle="1" w:styleId="CF9B20B111B0481A92FAC34B6DC899EE">
    <w:name w:val="CF9B20B111B0481A92FAC34B6DC899EE"/>
  </w:style>
  <w:style w:type="paragraph" w:customStyle="1" w:styleId="4DB489C839394A87B8633D9BAD52F060">
    <w:name w:val="4DB489C839394A87B8633D9BAD52F060"/>
  </w:style>
  <w:style w:type="paragraph" w:customStyle="1" w:styleId="E0C837C0ABEF4DF98304917104C05EC6">
    <w:name w:val="E0C837C0ABEF4DF98304917104C05EC6"/>
  </w:style>
  <w:style w:type="paragraph" w:customStyle="1" w:styleId="806684214AE342B9910C7602D23850B5">
    <w:name w:val="806684214AE342B9910C7602D23850B5"/>
  </w:style>
  <w:style w:type="paragraph" w:customStyle="1" w:styleId="10281931280C43248F3D79B74423448D">
    <w:name w:val="10281931280C43248F3D79B74423448D"/>
  </w:style>
  <w:style w:type="paragraph" w:customStyle="1" w:styleId="85F277BF86E348789AAFCE97C7BECDA0">
    <w:name w:val="85F277BF86E348789AAFCE97C7BECDA0"/>
  </w:style>
  <w:style w:type="paragraph" w:customStyle="1" w:styleId="FA915CE4794441DEB399A5F666BE36BE">
    <w:name w:val="FA915CE4794441DEB399A5F666BE36BE"/>
  </w:style>
  <w:style w:type="paragraph" w:customStyle="1" w:styleId="FD42E65A5DD84D69B0169E228569F369">
    <w:name w:val="FD42E65A5DD84D69B0169E228569F369"/>
  </w:style>
  <w:style w:type="paragraph" w:customStyle="1" w:styleId="D51B883F83C04FE08C6360A3559324CE">
    <w:name w:val="D51B883F83C04FE08C6360A3559324CE"/>
  </w:style>
  <w:style w:type="paragraph" w:customStyle="1" w:styleId="EA311A2653744054BFFFA43D1C416EFE">
    <w:name w:val="EA311A2653744054BFFFA43D1C416EFE"/>
  </w:style>
  <w:style w:type="paragraph" w:customStyle="1" w:styleId="38D3B7BB6334481EA0D1B1E3083D4AD1">
    <w:name w:val="38D3B7BB6334481EA0D1B1E3083D4AD1"/>
  </w:style>
  <w:style w:type="paragraph" w:customStyle="1" w:styleId="CCEE9E54C3F942ABA4C4B87CB63188BE">
    <w:name w:val="CCEE9E54C3F942ABA4C4B87CB63188BE"/>
  </w:style>
  <w:style w:type="paragraph" w:customStyle="1" w:styleId="CF16448AC104466A8D6F3865AA68F7F2">
    <w:name w:val="CF16448AC104466A8D6F3865AA68F7F2"/>
  </w:style>
  <w:style w:type="paragraph" w:customStyle="1" w:styleId="CFBFAC382FC54C828227C92971FC35FC">
    <w:name w:val="CFBFAC382FC54C828227C92971FC35FC"/>
  </w:style>
  <w:style w:type="paragraph" w:customStyle="1" w:styleId="1E93220AF910491BA7395D6F2A0C5FC6">
    <w:name w:val="1E93220AF910491BA7395D6F2A0C5FC6"/>
  </w:style>
  <w:style w:type="paragraph" w:customStyle="1" w:styleId="5322D7026DE84BA8B6D9F40FB2B4428F">
    <w:name w:val="5322D7026DE84BA8B6D9F40FB2B4428F"/>
  </w:style>
  <w:style w:type="paragraph" w:customStyle="1" w:styleId="A27F5161376240C4A152B3DB2C975863">
    <w:name w:val="A27F5161376240C4A152B3DB2C975863"/>
    <w:rsid w:val="001F62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ABDB7F3-3C76-46CB-860D-17D9C52F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40</TotalTime>
  <Pages>7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01 Lab – Introduction to Lamp VMs</vt:lpstr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01 Lab – Introduction to Lamp VMs</dc:title>
  <dc:subject/>
  <dc:creator>Jessica Scharber</dc:creator>
  <cp:keywords/>
  <dc:description/>
  <cp:lastModifiedBy>Jessica Scharber</cp:lastModifiedBy>
  <cp:revision>2</cp:revision>
  <dcterms:created xsi:type="dcterms:W3CDTF">2018-07-08T06:10:00Z</dcterms:created>
  <dcterms:modified xsi:type="dcterms:W3CDTF">2018-07-08T06:50:00Z</dcterms:modified>
</cp:coreProperties>
</file>